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6D17D" w14:textId="77777777" w:rsidR="00110753" w:rsidRDefault="00BC3F07" w:rsidP="00BC3F07">
      <w:pPr>
        <w:pStyle w:val="BJMCTitle"/>
      </w:pPr>
      <w:proofErr w:type="spellStart"/>
      <w:r>
        <w:t>Graphonological</w:t>
      </w:r>
      <w:proofErr w:type="spellEnd"/>
      <w:r>
        <w:t xml:space="preserve"> Levenshtein Edit Distance: Application for automated cognate identification</w:t>
      </w:r>
    </w:p>
    <w:p w14:paraId="184F9A3B" w14:textId="5D9B9B3A" w:rsidR="00BC3F07" w:rsidRDefault="00BC3F07" w:rsidP="00BC3F07">
      <w:pPr>
        <w:pStyle w:val="BJMCAuthors"/>
      </w:pPr>
      <w:r>
        <w:t>Author</w:t>
      </w:r>
      <w:r w:rsidR="00654ACA">
        <w:t>s</w:t>
      </w:r>
    </w:p>
    <w:p w14:paraId="40DC799D" w14:textId="77777777" w:rsidR="00BC3F07" w:rsidRDefault="00BC3F07" w:rsidP="00BC3F07">
      <w:pPr>
        <w:pStyle w:val="BJMCAddress"/>
      </w:pPr>
      <w:r>
        <w:t>Address</w:t>
      </w:r>
    </w:p>
    <w:p w14:paraId="65324E01" w14:textId="77777777" w:rsidR="00BC3F07" w:rsidRDefault="00BC3F07" w:rsidP="006860F3">
      <w:pPr>
        <w:pStyle w:val="BJMCemail"/>
      </w:pPr>
      <w:r>
        <w:t>email@institution</w:t>
      </w:r>
    </w:p>
    <w:p w14:paraId="1D1B8E3B" w14:textId="1B274575" w:rsidR="00CB1E78" w:rsidRDefault="00BC3F07" w:rsidP="00EC305B">
      <w:pPr>
        <w:pStyle w:val="BJMCAbstractandKeywords"/>
      </w:pPr>
      <w:r w:rsidRPr="00EC305B">
        <w:rPr>
          <w:b/>
        </w:rPr>
        <w:t>Abstract</w:t>
      </w:r>
      <w:r>
        <w:t xml:space="preserve">: </w:t>
      </w:r>
      <w:r w:rsidR="007F3336">
        <w:t>This paper presents</w:t>
      </w:r>
      <w:r w:rsidR="00760A2F">
        <w:t xml:space="preserve"> a methodology for calculating a</w:t>
      </w:r>
      <w:r w:rsidR="007F3336">
        <w:t xml:space="preserve"> modified </w:t>
      </w:r>
      <w:proofErr w:type="spellStart"/>
      <w:r w:rsidR="007F3336">
        <w:t>Levenshtein</w:t>
      </w:r>
      <w:proofErr w:type="spellEnd"/>
      <w:r w:rsidR="007F3336">
        <w:t xml:space="preserve"> </w:t>
      </w:r>
      <w:proofErr w:type="gramStart"/>
      <w:r w:rsidR="007F3336">
        <w:t>edit</w:t>
      </w:r>
      <w:proofErr w:type="gramEnd"/>
      <w:r w:rsidR="007F3336">
        <w:t xml:space="preserve"> distance between character strings</w:t>
      </w:r>
      <w:r w:rsidR="00633A74">
        <w:t xml:space="preserve"> and applies it to the task </w:t>
      </w:r>
      <w:r w:rsidR="000F7074">
        <w:t xml:space="preserve">of automated cognate identification </w:t>
      </w:r>
      <w:r w:rsidR="006F235C">
        <w:t>from</w:t>
      </w:r>
      <w:r w:rsidR="000F7074">
        <w:t xml:space="preserve"> non-parallel (comparable) corpora</w:t>
      </w:r>
      <w:r w:rsidR="006F235C">
        <w:t>.</w:t>
      </w:r>
      <w:r w:rsidR="00EF59F9">
        <w:t xml:space="preserve"> </w:t>
      </w:r>
      <w:r w:rsidR="006F235C">
        <w:t>This task is an</w:t>
      </w:r>
      <w:r w:rsidR="00EF59F9">
        <w:t xml:space="preserve"> important stage in developing MT systems and bilingual dictionaries beyond </w:t>
      </w:r>
      <w:r w:rsidR="006F235C">
        <w:t xml:space="preserve">the </w:t>
      </w:r>
      <w:r w:rsidR="00EF59F9">
        <w:t xml:space="preserve">coverage </w:t>
      </w:r>
      <w:r w:rsidR="006F235C">
        <w:t xml:space="preserve">of traditionally used aligned parallel corpora, which is especially useful for </w:t>
      </w:r>
      <w:r w:rsidR="0041489D">
        <w:t>finding translation equivalents for</w:t>
      </w:r>
      <w:r w:rsidR="006F235C">
        <w:t xml:space="preserve"> the ‘lon</w:t>
      </w:r>
      <w:r w:rsidR="0041489D">
        <w:t xml:space="preserve">g tail’ in </w:t>
      </w:r>
      <w:proofErr w:type="spellStart"/>
      <w:r w:rsidR="0041489D">
        <w:t>Zipfian</w:t>
      </w:r>
      <w:proofErr w:type="spellEnd"/>
      <w:r w:rsidR="0041489D">
        <w:t xml:space="preserve"> distribution: </w:t>
      </w:r>
      <w:r w:rsidR="006F235C">
        <w:t xml:space="preserve">low-frequency and usually unambiguous lexical items </w:t>
      </w:r>
      <w:r w:rsidR="0041489D">
        <w:t>in</w:t>
      </w:r>
      <w:r w:rsidR="00CB1E78">
        <w:t xml:space="preserve"> closely-related languages (many of those often under-resourced). </w:t>
      </w:r>
    </w:p>
    <w:p w14:paraId="2AFEEB3B" w14:textId="2D528B31" w:rsidR="00BC3F07" w:rsidRDefault="00633A74" w:rsidP="00F84647">
      <w:pPr>
        <w:pStyle w:val="BJMCAbstractandKeywords"/>
        <w:rPr>
          <w:lang w:val="en-US"/>
        </w:rPr>
      </w:pPr>
      <w:proofErr w:type="spellStart"/>
      <w:r>
        <w:t>Graphonological</w:t>
      </w:r>
      <w:proofErr w:type="spellEnd"/>
      <w:r>
        <w:t xml:space="preserve"> </w:t>
      </w:r>
      <w:proofErr w:type="spellStart"/>
      <w:r>
        <w:t>Levenshtein</w:t>
      </w:r>
      <w:proofErr w:type="spellEnd"/>
      <w:r>
        <w:t xml:space="preserve"> edit distance</w:t>
      </w:r>
      <w:r w:rsidR="007F3336">
        <w:t xml:space="preserve"> relies on editing hierarchical representations of phonological features for grapheme</w:t>
      </w:r>
      <w:r w:rsidR="00ED52F2">
        <w:rPr>
          <w:lang w:val="en-US"/>
        </w:rPr>
        <w:t>s</w:t>
      </w:r>
      <w:r w:rsidR="00326CA0">
        <w:rPr>
          <w:lang w:val="en-US"/>
        </w:rPr>
        <w:t xml:space="preserve"> (</w:t>
      </w:r>
      <w:proofErr w:type="spellStart"/>
      <w:r w:rsidR="00326CA0">
        <w:rPr>
          <w:lang w:val="en-US"/>
        </w:rPr>
        <w:t>graphonological</w:t>
      </w:r>
      <w:proofErr w:type="spellEnd"/>
      <w:r w:rsidR="00326CA0">
        <w:rPr>
          <w:lang w:val="en-US"/>
        </w:rPr>
        <w:t xml:space="preserve"> representations)</w:t>
      </w:r>
      <w:r w:rsidR="009C3748">
        <w:t xml:space="preserve"> and improves on </w:t>
      </w:r>
      <w:r w:rsidR="007F3336">
        <w:t xml:space="preserve">phonological edit distance </w:t>
      </w:r>
      <w:r w:rsidR="009C3748">
        <w:t xml:space="preserve">proposed for measuring dialectological variation. </w:t>
      </w:r>
      <w:proofErr w:type="spellStart"/>
      <w:r w:rsidR="003E473B">
        <w:rPr>
          <w:lang w:val="en-US"/>
        </w:rPr>
        <w:t>Graphonological</w:t>
      </w:r>
      <w:proofErr w:type="spellEnd"/>
      <w:r w:rsidR="003E473B">
        <w:rPr>
          <w:lang w:val="en-US"/>
        </w:rPr>
        <w:t xml:space="preserve"> edit distance works directly with character strings</w:t>
      </w:r>
      <w:r w:rsidR="00113A82">
        <w:rPr>
          <w:lang w:val="en-US"/>
        </w:rPr>
        <w:t xml:space="preserve"> and does not require an intermediate stage of phonological transcription</w:t>
      </w:r>
      <w:r w:rsidR="003E473B">
        <w:rPr>
          <w:lang w:val="en-US"/>
        </w:rPr>
        <w:t xml:space="preserve">, exploiting the advantages of historical and morphological principles of orthography, which </w:t>
      </w:r>
      <w:r w:rsidR="006F435C">
        <w:rPr>
          <w:lang w:val="en-US"/>
        </w:rPr>
        <w:t>are</w:t>
      </w:r>
      <w:r w:rsidR="003E473B">
        <w:rPr>
          <w:lang w:val="en-US"/>
        </w:rPr>
        <w:t xml:space="preserve"> obscured if only </w:t>
      </w:r>
      <w:r w:rsidR="00760A2F">
        <w:rPr>
          <w:lang w:val="en-US"/>
        </w:rPr>
        <w:t xml:space="preserve">phonetic principle is applied. Difficulties associated with plain feature representations (unstructured </w:t>
      </w:r>
      <w:r>
        <w:rPr>
          <w:lang w:val="en-US"/>
        </w:rPr>
        <w:t xml:space="preserve">feature </w:t>
      </w:r>
      <w:r w:rsidR="00760A2F">
        <w:rPr>
          <w:lang w:val="en-US"/>
        </w:rPr>
        <w:t xml:space="preserve">sets or vectors) are addressed by using </w:t>
      </w:r>
      <w:proofErr w:type="gramStart"/>
      <w:r w:rsidR="00760A2F">
        <w:rPr>
          <w:lang w:val="en-US"/>
        </w:rPr>
        <w:t>linguistically-motivated</w:t>
      </w:r>
      <w:proofErr w:type="gramEnd"/>
      <w:r w:rsidR="00760A2F">
        <w:rPr>
          <w:lang w:val="en-US"/>
        </w:rPr>
        <w:t xml:space="preserve"> feature hierarchy </w:t>
      </w:r>
      <w:r w:rsidR="00CF66A7">
        <w:rPr>
          <w:lang w:val="en-US"/>
        </w:rPr>
        <w:t xml:space="preserve">that restricts matching of lower-level </w:t>
      </w:r>
      <w:proofErr w:type="spellStart"/>
      <w:r w:rsidR="00CF66A7">
        <w:rPr>
          <w:lang w:val="en-US"/>
        </w:rPr>
        <w:t>graphonological</w:t>
      </w:r>
      <w:proofErr w:type="spellEnd"/>
      <w:r w:rsidR="00CF66A7">
        <w:rPr>
          <w:lang w:val="en-US"/>
        </w:rPr>
        <w:t xml:space="preserve"> features when higher-level features are not matched.</w:t>
      </w:r>
      <w:r>
        <w:rPr>
          <w:lang w:val="en-US"/>
        </w:rPr>
        <w:t xml:space="preserve"> </w:t>
      </w:r>
      <w:r w:rsidR="00F84647">
        <w:rPr>
          <w:lang w:val="en-US"/>
        </w:rPr>
        <w:t xml:space="preserve">The paper presents an evaluation of the </w:t>
      </w:r>
      <w:proofErr w:type="spellStart"/>
      <w:r w:rsidR="00F84647">
        <w:rPr>
          <w:lang w:val="en-US"/>
        </w:rPr>
        <w:t>graphonological</w:t>
      </w:r>
      <w:proofErr w:type="spellEnd"/>
      <w:r w:rsidR="00F84647">
        <w:rPr>
          <w:lang w:val="en-US"/>
        </w:rPr>
        <w:t xml:space="preserve"> edit distance in comparison with the traditional </w:t>
      </w:r>
      <w:proofErr w:type="spellStart"/>
      <w:r w:rsidR="00F84647">
        <w:rPr>
          <w:lang w:val="en-US"/>
        </w:rPr>
        <w:t>Levenshtein</w:t>
      </w:r>
      <w:proofErr w:type="spellEnd"/>
      <w:r w:rsidR="00F84647">
        <w:rPr>
          <w:lang w:val="en-US"/>
        </w:rPr>
        <w:t xml:space="preserve"> edit </w:t>
      </w:r>
      <w:r w:rsidR="00682DB1">
        <w:rPr>
          <w:lang w:val="en-US"/>
        </w:rPr>
        <w:t>distance from the perspective of its usefulness for</w:t>
      </w:r>
      <w:r w:rsidR="00F84647">
        <w:rPr>
          <w:lang w:val="en-US"/>
        </w:rPr>
        <w:t xml:space="preserve"> the task of automated cognate identification and discusses the advantages of the proposed method.</w:t>
      </w:r>
    </w:p>
    <w:p w14:paraId="69690C57" w14:textId="01946F09" w:rsidR="00466459" w:rsidRPr="00F84647" w:rsidRDefault="00466459" w:rsidP="00466459">
      <w:pPr>
        <w:pStyle w:val="BJMCAbstractandKeywords"/>
        <w:rPr>
          <w:lang w:val="en-US"/>
        </w:rPr>
      </w:pPr>
      <w:r w:rsidRPr="00466459">
        <w:rPr>
          <w:b/>
          <w:lang w:val="en-US"/>
        </w:rPr>
        <w:t>Keywords</w:t>
      </w:r>
      <w:r>
        <w:rPr>
          <w:lang w:val="en-US"/>
        </w:rPr>
        <w:t xml:space="preserve">: </w:t>
      </w:r>
      <w:r w:rsidRPr="00466459">
        <w:rPr>
          <w:lang w:val="en-US"/>
        </w:rPr>
        <w:t>cognates</w:t>
      </w:r>
      <w:r>
        <w:rPr>
          <w:lang w:val="en-US"/>
        </w:rPr>
        <w:t xml:space="preserve">; </w:t>
      </w:r>
      <w:proofErr w:type="spellStart"/>
      <w:r w:rsidRPr="00466459">
        <w:rPr>
          <w:lang w:val="en-US"/>
        </w:rPr>
        <w:t>Levenshtein</w:t>
      </w:r>
      <w:proofErr w:type="spellEnd"/>
      <w:r w:rsidRPr="00466459">
        <w:rPr>
          <w:lang w:val="en-US"/>
        </w:rPr>
        <w:t xml:space="preserve"> edit distance</w:t>
      </w:r>
      <w:r>
        <w:rPr>
          <w:lang w:val="en-US"/>
        </w:rPr>
        <w:t xml:space="preserve">; </w:t>
      </w:r>
      <w:r w:rsidRPr="00466459">
        <w:rPr>
          <w:lang w:val="en-US"/>
        </w:rPr>
        <w:t>phonological features</w:t>
      </w:r>
      <w:r>
        <w:rPr>
          <w:lang w:val="en-US"/>
        </w:rPr>
        <w:t xml:space="preserve">; </w:t>
      </w:r>
      <w:r w:rsidRPr="00466459">
        <w:rPr>
          <w:lang w:val="en-US"/>
        </w:rPr>
        <w:t>comparable corpora</w:t>
      </w:r>
      <w:r>
        <w:rPr>
          <w:lang w:val="en-US"/>
        </w:rPr>
        <w:t xml:space="preserve">; </w:t>
      </w:r>
      <w:r w:rsidRPr="00466459">
        <w:rPr>
          <w:lang w:val="en-US"/>
        </w:rPr>
        <w:t>closely-related languages</w:t>
      </w:r>
      <w:r>
        <w:rPr>
          <w:lang w:val="en-US"/>
        </w:rPr>
        <w:t xml:space="preserve">; </w:t>
      </w:r>
      <w:r w:rsidRPr="00466459">
        <w:rPr>
          <w:lang w:val="en-US"/>
        </w:rPr>
        <w:t>under-resourced languages</w:t>
      </w:r>
      <w:r>
        <w:rPr>
          <w:lang w:val="en-US"/>
        </w:rPr>
        <w:t xml:space="preserve">; </w:t>
      </w:r>
      <w:r w:rsidRPr="00466459">
        <w:rPr>
          <w:lang w:val="en-US"/>
        </w:rPr>
        <w:t>Ukrainian</w:t>
      </w:r>
      <w:r>
        <w:rPr>
          <w:lang w:val="en-US"/>
        </w:rPr>
        <w:t xml:space="preserve">; </w:t>
      </w:r>
      <w:r w:rsidRPr="00466459">
        <w:rPr>
          <w:lang w:val="en-US"/>
        </w:rPr>
        <w:t>Russian</w:t>
      </w:r>
      <w:r>
        <w:rPr>
          <w:lang w:val="en-US"/>
        </w:rPr>
        <w:t xml:space="preserve">; </w:t>
      </w:r>
      <w:r w:rsidRPr="00466459">
        <w:rPr>
          <w:lang w:val="en-US"/>
        </w:rPr>
        <w:t>Hybrid MT</w:t>
      </w:r>
    </w:p>
    <w:p w14:paraId="109303B0" w14:textId="77777777" w:rsidR="00BC3F07" w:rsidRDefault="00BC3F07" w:rsidP="00EC305B">
      <w:pPr>
        <w:pStyle w:val="BJMCHeading1"/>
      </w:pPr>
      <w:r>
        <w:t>Introduction</w:t>
      </w:r>
    </w:p>
    <w:p w14:paraId="27ACD557" w14:textId="17B39C5F" w:rsidR="005779C6" w:rsidRDefault="00946BA5" w:rsidP="00EC305B">
      <w:pPr>
        <w:pStyle w:val="BJMCBody1stParagraph"/>
      </w:pPr>
      <w:proofErr w:type="spellStart"/>
      <w:r>
        <w:t>Levenshtein</w:t>
      </w:r>
      <w:proofErr w:type="spellEnd"/>
      <w:r>
        <w:t xml:space="preserve"> edit distance proposed in (</w:t>
      </w:r>
      <w:proofErr w:type="spellStart"/>
      <w:r>
        <w:t>Levenshtein</w:t>
      </w:r>
      <w:proofErr w:type="spellEnd"/>
      <w:r>
        <w:t xml:space="preserve">, 1966) </w:t>
      </w:r>
      <w:r w:rsidR="00624BD4">
        <w:t xml:space="preserve">is an algorithm </w:t>
      </w:r>
      <w:r w:rsidR="00850E1F">
        <w:t>that</w:t>
      </w:r>
      <w:r w:rsidR="00624BD4">
        <w:t xml:space="preserve"> </w:t>
      </w:r>
      <w:r w:rsidR="005C0A67">
        <w:t>calculate</w:t>
      </w:r>
      <w:r w:rsidR="00624BD4">
        <w:t>s</w:t>
      </w:r>
      <w:r w:rsidR="004C2D15">
        <w:t xml:space="preserve"> the cost</w:t>
      </w:r>
      <w:r w:rsidR="005C0A67">
        <w:t xml:space="preserve"> </w:t>
      </w:r>
      <w:r w:rsidR="004C2D15">
        <w:t>(</w:t>
      </w:r>
      <w:r w:rsidR="00EC4847">
        <w:t>normally</w:t>
      </w:r>
      <w:r w:rsidR="00850E1F">
        <w:t xml:space="preserve"> – the</w:t>
      </w:r>
      <w:r w:rsidR="005C0A67">
        <w:t xml:space="preserve"> number of operations </w:t>
      </w:r>
      <w:r w:rsidR="00850E1F">
        <w:t xml:space="preserve">such as deletions, insertions and substitutions) </w:t>
      </w:r>
      <w:r w:rsidR="005C0A67">
        <w:t xml:space="preserve">needed to transfer </w:t>
      </w:r>
      <w:r w:rsidR="00850E1F">
        <w:t>a</w:t>
      </w:r>
      <w:r w:rsidR="007A307D">
        <w:t xml:space="preserve"> string</w:t>
      </w:r>
      <w:r w:rsidR="005C0A67">
        <w:t xml:space="preserve"> </w:t>
      </w:r>
      <w:r w:rsidR="00850E1F">
        <w:t xml:space="preserve">of </w:t>
      </w:r>
      <w:r w:rsidR="007A307D">
        <w:t>symbols (</w:t>
      </w:r>
      <w:r w:rsidR="00850E1F">
        <w:t>characters or words</w:t>
      </w:r>
      <w:r w:rsidR="007A307D">
        <w:t>)</w:t>
      </w:r>
      <w:r w:rsidR="00850E1F">
        <w:t xml:space="preserve"> into another string</w:t>
      </w:r>
      <w:r w:rsidR="005C0A67">
        <w:t xml:space="preserve">. </w:t>
      </w:r>
      <w:r w:rsidR="00850E1F">
        <w:t xml:space="preserve">This algorithm </w:t>
      </w:r>
      <w:r>
        <w:t xml:space="preserve">is used in </w:t>
      </w:r>
      <w:r w:rsidR="00E47159">
        <w:t>many</w:t>
      </w:r>
      <w:r>
        <w:t xml:space="preserve"> computational linguistic applications that </w:t>
      </w:r>
      <w:r w:rsidR="00EC4847">
        <w:t>require some form of the</w:t>
      </w:r>
      <w:r>
        <w:t xml:space="preserve"> fuzzy string matching. </w:t>
      </w:r>
      <w:r w:rsidR="00505F21">
        <w:t xml:space="preserve">Applications </w:t>
      </w:r>
      <w:r w:rsidR="005C0A67">
        <w:t xml:space="preserve">of this metric </w:t>
      </w:r>
      <w:r w:rsidR="00E47159">
        <w:t xml:space="preserve">for the translation technologies and </w:t>
      </w:r>
      <w:r w:rsidR="002A5892">
        <w:t xml:space="preserve">specifically </w:t>
      </w:r>
      <w:r w:rsidR="00E47159">
        <w:t>Machine Translation</w:t>
      </w:r>
      <w:r w:rsidR="00505F21">
        <w:t xml:space="preserve"> include automated identification of cognates for the tasks of creating bilingual </w:t>
      </w:r>
      <w:r w:rsidR="00EC4847">
        <w:t>resources such as electronic dictionaries</w:t>
      </w:r>
      <w:r w:rsidR="009D1DF4">
        <w:t xml:space="preserve"> (</w:t>
      </w:r>
      <w:r w:rsidR="00EC4847">
        <w:t xml:space="preserve">e.g., </w:t>
      </w:r>
      <w:r w:rsidR="00B87F7E">
        <w:t xml:space="preserve">Koehn and Knight, 2002; </w:t>
      </w:r>
      <w:proofErr w:type="spellStart"/>
      <w:r w:rsidR="004C2D15">
        <w:t>Mulloni</w:t>
      </w:r>
      <w:proofErr w:type="spellEnd"/>
      <w:r w:rsidR="004C2D15">
        <w:t xml:space="preserve"> &amp; </w:t>
      </w:r>
      <w:proofErr w:type="spellStart"/>
      <w:r w:rsidR="004C2D15">
        <w:t>Pekar</w:t>
      </w:r>
      <w:proofErr w:type="spellEnd"/>
      <w:r w:rsidR="004C2D15">
        <w:t xml:space="preserve">, </w:t>
      </w:r>
      <w:r w:rsidR="00EC4847">
        <w:t>2006</w:t>
      </w:r>
      <w:r w:rsidR="001A4A63">
        <w:t xml:space="preserve">; Bergsma &amp; </w:t>
      </w:r>
      <w:proofErr w:type="spellStart"/>
      <w:r w:rsidR="001A4A63">
        <w:t>Kondrak</w:t>
      </w:r>
      <w:proofErr w:type="spellEnd"/>
      <w:r w:rsidR="001A4A63">
        <w:t xml:space="preserve">, G. </w:t>
      </w:r>
      <w:r w:rsidR="001A4A63" w:rsidRPr="001A4A63">
        <w:t>2007</w:t>
      </w:r>
      <w:r w:rsidR="009C79D3">
        <w:t>)</w:t>
      </w:r>
      <w:bookmarkStart w:id="0" w:name="_GoBack"/>
      <w:bookmarkEnd w:id="0"/>
    </w:p>
    <w:sectPr w:rsidR="005779C6" w:rsidSect="00110753">
      <w:headerReference w:type="even" r:id="rId9"/>
      <w:headerReference w:type="default" r:id="rId10"/>
      <w:headerReference w:type="first" r:id="rId11"/>
      <w:pgSz w:w="11906" w:h="16838" w:code="9"/>
      <w:pgMar w:top="2098" w:right="2098" w:bottom="3119" w:left="2665" w:header="198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E450F" w14:textId="77777777" w:rsidR="00A14C81" w:rsidRDefault="00A14C81" w:rsidP="006C54E1">
      <w:r>
        <w:separator/>
      </w:r>
    </w:p>
  </w:endnote>
  <w:endnote w:type="continuationSeparator" w:id="0">
    <w:p w14:paraId="0CED4DD9" w14:textId="77777777" w:rsidR="00A14C81" w:rsidRDefault="00A14C81" w:rsidP="006C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64BBA" w14:textId="77777777" w:rsidR="00A14C81" w:rsidRDefault="00A14C81" w:rsidP="006C54E1">
      <w:r>
        <w:separator/>
      </w:r>
    </w:p>
  </w:footnote>
  <w:footnote w:type="continuationSeparator" w:id="0">
    <w:p w14:paraId="4174B556" w14:textId="77777777" w:rsidR="00A14C81" w:rsidRDefault="00A14C81" w:rsidP="006C54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F6C0E" w14:textId="77777777" w:rsidR="00A14C81" w:rsidRPr="00F16195" w:rsidRDefault="00A14C81" w:rsidP="00F16195">
    <w:pPr>
      <w:pStyle w:val="Header"/>
      <w:tabs>
        <w:tab w:val="clear" w:pos="4153"/>
        <w:tab w:val="center" w:pos="3544"/>
      </w:tabs>
      <w:rPr>
        <w:i/>
        <w:sz w:val="16"/>
        <w:szCs w:val="16"/>
        <w:lang w:val="lv-LV"/>
      </w:rPr>
    </w:pPr>
    <w:r w:rsidRPr="00F16195">
      <w:rPr>
        <w:sz w:val="16"/>
        <w:szCs w:val="16"/>
        <w:lang w:val="lv-LV"/>
      </w:rPr>
      <w:fldChar w:fldCharType="begin"/>
    </w:r>
    <w:r w:rsidRPr="00F16195">
      <w:rPr>
        <w:sz w:val="16"/>
        <w:szCs w:val="16"/>
        <w:lang w:val="lv-LV"/>
      </w:rPr>
      <w:instrText xml:space="preserve"> PAGE   \* MERGEFORMAT </w:instrText>
    </w:r>
    <w:r w:rsidRPr="00F16195">
      <w:rPr>
        <w:sz w:val="16"/>
        <w:szCs w:val="16"/>
        <w:lang w:val="lv-LV"/>
      </w:rPr>
      <w:fldChar w:fldCharType="separate"/>
    </w:r>
    <w:r w:rsidR="009C79D3">
      <w:rPr>
        <w:noProof/>
        <w:sz w:val="16"/>
        <w:szCs w:val="16"/>
        <w:lang w:val="lv-LV"/>
      </w:rPr>
      <w:t>2</w:t>
    </w:r>
    <w:r w:rsidRPr="00F16195">
      <w:rPr>
        <w:sz w:val="16"/>
        <w:szCs w:val="16"/>
        <w:lang w:val="lv-LV"/>
      </w:rPr>
      <w:fldChar w:fldCharType="end"/>
    </w:r>
    <w:r w:rsidRPr="00F16195">
      <w:rPr>
        <w:sz w:val="16"/>
        <w:szCs w:val="16"/>
        <w:lang w:val="lv-LV"/>
      </w:rPr>
      <w:t xml:space="preserve"> </w:t>
    </w:r>
    <w:r w:rsidRPr="00F16195">
      <w:rPr>
        <w:sz w:val="16"/>
        <w:szCs w:val="16"/>
        <w:lang w:val="lv-LV"/>
      </w:rPr>
      <w:tab/>
    </w:r>
    <w:r>
      <w:rPr>
        <w:sz w:val="16"/>
        <w:szCs w:val="16"/>
        <w:lang w:val="lv-LV"/>
      </w:rPr>
      <w:t>&lt;</w:t>
    </w:r>
    <w:r>
      <w:rPr>
        <w:sz w:val="16"/>
        <w:szCs w:val="16"/>
        <w:lang w:val="lv-LV"/>
      </w:rPr>
      <w:t>Author</w:t>
    </w:r>
    <w:r>
      <w:rPr>
        <w:i/>
        <w:sz w:val="16"/>
        <w:szCs w:val="16"/>
        <w:lang w:val="lv-LV"/>
      </w:rPr>
      <w:t>&gt;</w:t>
    </w:r>
  </w:p>
  <w:p w14:paraId="3C715F08" w14:textId="77777777" w:rsidR="00A14C81" w:rsidRPr="00A23A35" w:rsidRDefault="00A14C81" w:rsidP="00A23A35">
    <w:pPr>
      <w:pStyle w:val="Header"/>
      <w:jc w:val="center"/>
      <w:rPr>
        <w:sz w:val="18"/>
        <w:szCs w:val="18"/>
        <w:lang w:val="lv-LV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2CBA3" w14:textId="513F2E08" w:rsidR="00A14C81" w:rsidRDefault="00A14C81" w:rsidP="00F16195">
    <w:pPr>
      <w:pStyle w:val="Header"/>
      <w:tabs>
        <w:tab w:val="clear" w:pos="4153"/>
        <w:tab w:val="clear" w:pos="8306"/>
        <w:tab w:val="center" w:pos="3544"/>
        <w:tab w:val="right" w:pos="7144"/>
      </w:tabs>
      <w:jc w:val="center"/>
      <w:rPr>
        <w:i/>
        <w:sz w:val="16"/>
        <w:szCs w:val="16"/>
        <w:lang w:val="lv-LV"/>
      </w:rPr>
    </w:pPr>
    <w:r w:rsidRPr="00F16195">
      <w:rPr>
        <w:sz w:val="16"/>
        <w:szCs w:val="16"/>
        <w:lang w:val="lv-LV"/>
      </w:rPr>
      <w:tab/>
    </w:r>
    <w:r w:rsidRPr="005565DF">
      <w:rPr>
        <w:sz w:val="16"/>
        <w:szCs w:val="16"/>
        <w:lang w:val="lv-LV"/>
      </w:rPr>
      <w:t>Graphonological Levenshtein Edit Distance: Application for automated cognate identification</w:t>
    </w:r>
    <w:r w:rsidRPr="00F16195">
      <w:rPr>
        <w:sz w:val="16"/>
        <w:szCs w:val="16"/>
        <w:lang w:val="lv-LV"/>
      </w:rPr>
      <w:t xml:space="preserve"> </w:t>
    </w:r>
    <w:r w:rsidRPr="00F16195">
      <w:rPr>
        <w:sz w:val="16"/>
        <w:szCs w:val="16"/>
        <w:lang w:val="lv-LV"/>
      </w:rPr>
      <w:tab/>
    </w:r>
    <w:r w:rsidRPr="00F16195">
      <w:rPr>
        <w:sz w:val="16"/>
        <w:szCs w:val="16"/>
        <w:lang w:val="lv-LV"/>
      </w:rPr>
      <w:fldChar w:fldCharType="begin"/>
    </w:r>
    <w:r w:rsidRPr="00F16195">
      <w:rPr>
        <w:sz w:val="16"/>
        <w:szCs w:val="16"/>
        <w:lang w:val="lv-LV"/>
      </w:rPr>
      <w:instrText xml:space="preserve"> PAGE   \* MERGEFORMAT </w:instrText>
    </w:r>
    <w:r w:rsidRPr="00F16195">
      <w:rPr>
        <w:sz w:val="16"/>
        <w:szCs w:val="16"/>
        <w:lang w:val="lv-LV"/>
      </w:rPr>
      <w:fldChar w:fldCharType="separate"/>
    </w:r>
    <w:r w:rsidR="009C79D3">
      <w:rPr>
        <w:noProof/>
        <w:sz w:val="16"/>
        <w:szCs w:val="16"/>
        <w:lang w:val="lv-LV"/>
      </w:rPr>
      <w:t>7</w:t>
    </w:r>
    <w:r w:rsidRPr="00F16195">
      <w:rPr>
        <w:sz w:val="16"/>
        <w:szCs w:val="16"/>
        <w:lang w:val="lv-LV"/>
      </w:rPr>
      <w:fldChar w:fldCharType="end"/>
    </w:r>
  </w:p>
  <w:p w14:paraId="6E0ADA4B" w14:textId="77777777" w:rsidR="00A14C81" w:rsidRPr="004B679D" w:rsidRDefault="00A14C81" w:rsidP="003B3333">
    <w:pPr>
      <w:pStyle w:val="Header"/>
      <w:jc w:val="center"/>
      <w:rPr>
        <w:i/>
        <w:sz w:val="16"/>
        <w:szCs w:val="16"/>
        <w:lang w:val="lv-LV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513DF" w14:textId="77777777" w:rsidR="00A14C81" w:rsidRPr="00A23A35" w:rsidRDefault="00A14C81" w:rsidP="00836E7D">
    <w:pPr>
      <w:pStyle w:val="BJMCHeader"/>
    </w:pPr>
    <w:r>
      <w:t>EAMT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3C1F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D4EAB"/>
    <w:multiLevelType w:val="hybridMultilevel"/>
    <w:tmpl w:val="934A2B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25F48"/>
    <w:multiLevelType w:val="hybridMultilevel"/>
    <w:tmpl w:val="3134218C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65015C"/>
    <w:multiLevelType w:val="multilevel"/>
    <w:tmpl w:val="A0CAE606"/>
    <w:lvl w:ilvl="0">
      <w:start w:val="1"/>
      <w:numFmt w:val="decimal"/>
      <w:pStyle w:val="BJMCHeading1"/>
      <w:lvlText w:val="%1."/>
      <w:lvlJc w:val="left"/>
      <w:pPr>
        <w:ind w:left="360" w:hanging="360"/>
      </w:pPr>
    </w:lvl>
    <w:lvl w:ilvl="1">
      <w:start w:val="1"/>
      <w:numFmt w:val="decimal"/>
      <w:pStyle w:val="BJMC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34BE1D92"/>
    <w:multiLevelType w:val="hybridMultilevel"/>
    <w:tmpl w:val="1B7CEBD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E7D4C"/>
    <w:multiLevelType w:val="hybridMultilevel"/>
    <w:tmpl w:val="B5E4931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AEC"/>
    <w:multiLevelType w:val="multilevel"/>
    <w:tmpl w:val="FF1C6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667569E2"/>
    <w:multiLevelType w:val="hybridMultilevel"/>
    <w:tmpl w:val="7AD6D8F0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8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AA"/>
    <w:rsid w:val="000450B0"/>
    <w:rsid w:val="000563AA"/>
    <w:rsid w:val="00057BFD"/>
    <w:rsid w:val="000859F0"/>
    <w:rsid w:val="000C01A8"/>
    <w:rsid w:val="000D241C"/>
    <w:rsid w:val="000E1136"/>
    <w:rsid w:val="000F5C08"/>
    <w:rsid w:val="000F7074"/>
    <w:rsid w:val="000F7FDB"/>
    <w:rsid w:val="00110753"/>
    <w:rsid w:val="00112864"/>
    <w:rsid w:val="00112D1E"/>
    <w:rsid w:val="00113A82"/>
    <w:rsid w:val="0012247C"/>
    <w:rsid w:val="0014693A"/>
    <w:rsid w:val="00150440"/>
    <w:rsid w:val="00153814"/>
    <w:rsid w:val="00155165"/>
    <w:rsid w:val="0016676A"/>
    <w:rsid w:val="00181AC8"/>
    <w:rsid w:val="00191379"/>
    <w:rsid w:val="00194458"/>
    <w:rsid w:val="00195FF5"/>
    <w:rsid w:val="001978C0"/>
    <w:rsid w:val="001A4A63"/>
    <w:rsid w:val="001A4E7E"/>
    <w:rsid w:val="001F1FBB"/>
    <w:rsid w:val="00230C72"/>
    <w:rsid w:val="00237538"/>
    <w:rsid w:val="002417DC"/>
    <w:rsid w:val="002559BD"/>
    <w:rsid w:val="0026563F"/>
    <w:rsid w:val="00276A2E"/>
    <w:rsid w:val="00282936"/>
    <w:rsid w:val="00285E49"/>
    <w:rsid w:val="002945D8"/>
    <w:rsid w:val="00295517"/>
    <w:rsid w:val="002A5892"/>
    <w:rsid w:val="002A722D"/>
    <w:rsid w:val="002C0326"/>
    <w:rsid w:val="00301FD1"/>
    <w:rsid w:val="00303332"/>
    <w:rsid w:val="00326CA0"/>
    <w:rsid w:val="00332474"/>
    <w:rsid w:val="003659B3"/>
    <w:rsid w:val="003A4E19"/>
    <w:rsid w:val="003A5295"/>
    <w:rsid w:val="003B3333"/>
    <w:rsid w:val="003D2C13"/>
    <w:rsid w:val="003D3D3F"/>
    <w:rsid w:val="003D3D4B"/>
    <w:rsid w:val="003E473B"/>
    <w:rsid w:val="003F308B"/>
    <w:rsid w:val="0041489D"/>
    <w:rsid w:val="00433AD1"/>
    <w:rsid w:val="00442310"/>
    <w:rsid w:val="00466459"/>
    <w:rsid w:val="00490961"/>
    <w:rsid w:val="004B3F14"/>
    <w:rsid w:val="004B679D"/>
    <w:rsid w:val="004C2D15"/>
    <w:rsid w:val="004C5D7C"/>
    <w:rsid w:val="004F5733"/>
    <w:rsid w:val="00505F21"/>
    <w:rsid w:val="00507AD1"/>
    <w:rsid w:val="005401C9"/>
    <w:rsid w:val="005565DF"/>
    <w:rsid w:val="0056569A"/>
    <w:rsid w:val="005702C2"/>
    <w:rsid w:val="005779C6"/>
    <w:rsid w:val="00585AB9"/>
    <w:rsid w:val="0058693C"/>
    <w:rsid w:val="00597839"/>
    <w:rsid w:val="005B5E6C"/>
    <w:rsid w:val="005C0056"/>
    <w:rsid w:val="005C0A67"/>
    <w:rsid w:val="005C4C25"/>
    <w:rsid w:val="005D45BA"/>
    <w:rsid w:val="005D76D2"/>
    <w:rsid w:val="00622DEA"/>
    <w:rsid w:val="00624BD4"/>
    <w:rsid w:val="006338DD"/>
    <w:rsid w:val="00633A74"/>
    <w:rsid w:val="00640BF0"/>
    <w:rsid w:val="0064130C"/>
    <w:rsid w:val="00642F57"/>
    <w:rsid w:val="00650987"/>
    <w:rsid w:val="00654ACA"/>
    <w:rsid w:val="00664B48"/>
    <w:rsid w:val="00682DB1"/>
    <w:rsid w:val="006860F3"/>
    <w:rsid w:val="006A0B06"/>
    <w:rsid w:val="006C54E1"/>
    <w:rsid w:val="006F235C"/>
    <w:rsid w:val="006F435C"/>
    <w:rsid w:val="007514BF"/>
    <w:rsid w:val="00760A2F"/>
    <w:rsid w:val="0076306F"/>
    <w:rsid w:val="00775AB1"/>
    <w:rsid w:val="007A307D"/>
    <w:rsid w:val="007C4E80"/>
    <w:rsid w:val="007E584D"/>
    <w:rsid w:val="007F3336"/>
    <w:rsid w:val="00804249"/>
    <w:rsid w:val="00807B70"/>
    <w:rsid w:val="00820F7A"/>
    <w:rsid w:val="00821476"/>
    <w:rsid w:val="008235B4"/>
    <w:rsid w:val="00836E7D"/>
    <w:rsid w:val="00850E1F"/>
    <w:rsid w:val="008528B0"/>
    <w:rsid w:val="008664B4"/>
    <w:rsid w:val="008C3E97"/>
    <w:rsid w:val="0091077F"/>
    <w:rsid w:val="00915FD0"/>
    <w:rsid w:val="00946BA5"/>
    <w:rsid w:val="00954982"/>
    <w:rsid w:val="0095552D"/>
    <w:rsid w:val="009C30D7"/>
    <w:rsid w:val="009C3748"/>
    <w:rsid w:val="009C79D3"/>
    <w:rsid w:val="009D1DF4"/>
    <w:rsid w:val="009F0F78"/>
    <w:rsid w:val="00A0207E"/>
    <w:rsid w:val="00A14C81"/>
    <w:rsid w:val="00A23A35"/>
    <w:rsid w:val="00A251E4"/>
    <w:rsid w:val="00A6178A"/>
    <w:rsid w:val="00AD2A68"/>
    <w:rsid w:val="00AD72A4"/>
    <w:rsid w:val="00B034B2"/>
    <w:rsid w:val="00B25969"/>
    <w:rsid w:val="00B30230"/>
    <w:rsid w:val="00B50DEE"/>
    <w:rsid w:val="00B65DDC"/>
    <w:rsid w:val="00B722EA"/>
    <w:rsid w:val="00B72356"/>
    <w:rsid w:val="00B87F7E"/>
    <w:rsid w:val="00BC1B4E"/>
    <w:rsid w:val="00BC3F07"/>
    <w:rsid w:val="00BC492E"/>
    <w:rsid w:val="00BD0572"/>
    <w:rsid w:val="00BD18EF"/>
    <w:rsid w:val="00BD19AE"/>
    <w:rsid w:val="00BD4D01"/>
    <w:rsid w:val="00BE12C0"/>
    <w:rsid w:val="00C476B8"/>
    <w:rsid w:val="00C64A38"/>
    <w:rsid w:val="00C75E10"/>
    <w:rsid w:val="00C768C7"/>
    <w:rsid w:val="00C90FFC"/>
    <w:rsid w:val="00C92B10"/>
    <w:rsid w:val="00CA7FD0"/>
    <w:rsid w:val="00CB0321"/>
    <w:rsid w:val="00CB18B5"/>
    <w:rsid w:val="00CB1E78"/>
    <w:rsid w:val="00CC075D"/>
    <w:rsid w:val="00CD06DE"/>
    <w:rsid w:val="00CF0248"/>
    <w:rsid w:val="00CF66A7"/>
    <w:rsid w:val="00D230DC"/>
    <w:rsid w:val="00D74E78"/>
    <w:rsid w:val="00D86880"/>
    <w:rsid w:val="00D87652"/>
    <w:rsid w:val="00D930ED"/>
    <w:rsid w:val="00DA76D2"/>
    <w:rsid w:val="00DE1FEF"/>
    <w:rsid w:val="00E06CAA"/>
    <w:rsid w:val="00E103F3"/>
    <w:rsid w:val="00E233CD"/>
    <w:rsid w:val="00E4489C"/>
    <w:rsid w:val="00E47159"/>
    <w:rsid w:val="00E55B47"/>
    <w:rsid w:val="00E63A53"/>
    <w:rsid w:val="00EA4841"/>
    <w:rsid w:val="00EC2AF9"/>
    <w:rsid w:val="00EC305B"/>
    <w:rsid w:val="00EC4847"/>
    <w:rsid w:val="00ED43ED"/>
    <w:rsid w:val="00ED52F2"/>
    <w:rsid w:val="00EF0D6D"/>
    <w:rsid w:val="00EF5896"/>
    <w:rsid w:val="00EF59F9"/>
    <w:rsid w:val="00F015D3"/>
    <w:rsid w:val="00F022E4"/>
    <w:rsid w:val="00F16195"/>
    <w:rsid w:val="00F24FE6"/>
    <w:rsid w:val="00F30BA3"/>
    <w:rsid w:val="00F31D65"/>
    <w:rsid w:val="00F63338"/>
    <w:rsid w:val="00F72A34"/>
    <w:rsid w:val="00F75090"/>
    <w:rsid w:val="00F75D03"/>
    <w:rsid w:val="00F83A0C"/>
    <w:rsid w:val="00F84647"/>
    <w:rsid w:val="00F94AF2"/>
    <w:rsid w:val="00F97731"/>
    <w:rsid w:val="00FB7387"/>
    <w:rsid w:val="00F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35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lv-LV"/>
    </w:rPr>
  </w:style>
  <w:style w:type="paragraph" w:styleId="Heading1">
    <w:name w:val="heading 1"/>
    <w:basedOn w:val="Normal"/>
    <w:next w:val="Normal"/>
    <w:link w:val="Heading1Char"/>
    <w:qFormat/>
    <w:rsid w:val="00BC3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5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C54E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6C54E1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6C54E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6C54E1"/>
    <w:rPr>
      <w:sz w:val="24"/>
      <w:szCs w:val="24"/>
      <w:lang w:val="en-GB"/>
    </w:rPr>
  </w:style>
  <w:style w:type="paragraph" w:customStyle="1" w:styleId="HeaderEven">
    <w:name w:val="Header Even"/>
    <w:basedOn w:val="NoSpacing"/>
    <w:qFormat/>
    <w:rsid w:val="006C54E1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C54E1"/>
    <w:rPr>
      <w:sz w:val="24"/>
      <w:szCs w:val="24"/>
      <w:lang w:eastAsia="lv-LV"/>
    </w:rPr>
  </w:style>
  <w:style w:type="paragraph" w:styleId="BalloonText">
    <w:name w:val="Balloon Text"/>
    <w:basedOn w:val="Normal"/>
    <w:link w:val="BalloonTextChar"/>
    <w:rsid w:val="006C5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54E1"/>
    <w:rPr>
      <w:rFonts w:ascii="Tahoma" w:hAnsi="Tahoma" w:cs="Tahoma"/>
      <w:sz w:val="16"/>
      <w:szCs w:val="16"/>
      <w:lang w:val="en-GB"/>
    </w:rPr>
  </w:style>
  <w:style w:type="paragraph" w:customStyle="1" w:styleId="figurelegend">
    <w:name w:val="figure legend"/>
    <w:basedOn w:val="Normal"/>
    <w:next w:val="Normal"/>
    <w:rsid w:val="00E55B47"/>
    <w:pPr>
      <w:keepNext/>
      <w:keepLines/>
      <w:suppressAutoHyphens/>
      <w:spacing w:before="120" w:after="240"/>
      <w:jc w:val="both"/>
    </w:pPr>
    <w:rPr>
      <w:rFonts w:ascii="Times" w:hAnsi="Times"/>
      <w:sz w:val="18"/>
      <w:szCs w:val="20"/>
      <w:lang w:val="en-US" w:eastAsia="ar-SA"/>
    </w:rPr>
  </w:style>
  <w:style w:type="paragraph" w:customStyle="1" w:styleId="programcode">
    <w:name w:val="programcode"/>
    <w:basedOn w:val="Normal"/>
    <w:rsid w:val="00E55B47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uppressAutoHyphens/>
      <w:spacing w:before="120" w:after="120"/>
      <w:ind w:left="227"/>
    </w:pPr>
    <w:rPr>
      <w:rFonts w:ascii="Courier" w:hAnsi="Courier"/>
      <w:sz w:val="20"/>
      <w:szCs w:val="20"/>
      <w:lang w:val="en-US" w:eastAsia="ar-SA"/>
    </w:rPr>
  </w:style>
  <w:style w:type="paragraph" w:customStyle="1" w:styleId="tabletitle">
    <w:name w:val="table title"/>
    <w:basedOn w:val="Normal"/>
    <w:next w:val="Normal"/>
    <w:rsid w:val="00E55B47"/>
    <w:pPr>
      <w:keepNext/>
      <w:keepLines/>
      <w:suppressAutoHyphens/>
      <w:spacing w:before="240" w:after="120"/>
      <w:jc w:val="both"/>
    </w:pPr>
    <w:rPr>
      <w:rFonts w:ascii="Times" w:hAnsi="Times"/>
      <w:sz w:val="18"/>
      <w:szCs w:val="20"/>
      <w:lang w:val="de-DE" w:eastAsia="ar-SA"/>
    </w:rPr>
  </w:style>
  <w:style w:type="paragraph" w:styleId="ListParagraph">
    <w:name w:val="List Paragraph"/>
    <w:basedOn w:val="Normal"/>
    <w:uiPriority w:val="34"/>
    <w:qFormat/>
    <w:rsid w:val="00AD72A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D18EF"/>
    <w:pPr>
      <w:spacing w:after="200"/>
    </w:pPr>
    <w:rPr>
      <w:bCs/>
      <w:sz w:val="18"/>
      <w:szCs w:val="18"/>
    </w:rPr>
  </w:style>
  <w:style w:type="paragraph" w:customStyle="1" w:styleId="BJMCHeader">
    <w:name w:val="BJMC_Header"/>
    <w:qFormat/>
    <w:rsid w:val="00836E7D"/>
    <w:pPr>
      <w:spacing w:after="240"/>
    </w:pPr>
    <w:rPr>
      <w:sz w:val="18"/>
      <w:szCs w:val="18"/>
      <w:lang w:val="lv-LV" w:eastAsia="lv-LV"/>
    </w:rPr>
  </w:style>
  <w:style w:type="paragraph" w:customStyle="1" w:styleId="BJMCTitle">
    <w:name w:val="BJMC_Title"/>
    <w:next w:val="BJMCAuthors"/>
    <w:qFormat/>
    <w:rsid w:val="0064130C"/>
    <w:pPr>
      <w:spacing w:before="720" w:after="360"/>
      <w:jc w:val="center"/>
    </w:pPr>
    <w:rPr>
      <w:sz w:val="34"/>
      <w:szCs w:val="34"/>
      <w:lang w:val="lv-LV" w:eastAsia="lv-LV"/>
    </w:rPr>
  </w:style>
  <w:style w:type="paragraph" w:customStyle="1" w:styleId="BJMCAuthors">
    <w:name w:val="BJMC_Authors"/>
    <w:next w:val="BJMCAddress"/>
    <w:qFormat/>
    <w:rsid w:val="0064130C"/>
    <w:pPr>
      <w:spacing w:after="120"/>
      <w:jc w:val="center"/>
    </w:pPr>
    <w:rPr>
      <w:sz w:val="24"/>
      <w:szCs w:val="24"/>
      <w:lang w:val="lv-LV" w:eastAsia="lv-LV"/>
    </w:rPr>
  </w:style>
  <w:style w:type="paragraph" w:customStyle="1" w:styleId="BJMCAddress">
    <w:name w:val="BJMC_Address"/>
    <w:qFormat/>
    <w:rsid w:val="0064130C"/>
    <w:pPr>
      <w:jc w:val="center"/>
    </w:pPr>
    <w:rPr>
      <w:sz w:val="18"/>
      <w:szCs w:val="18"/>
      <w:lang w:val="lv-LV" w:eastAsia="lv-LV"/>
    </w:rPr>
  </w:style>
  <w:style w:type="paragraph" w:customStyle="1" w:styleId="BJMCemail">
    <w:name w:val="BJMC_email"/>
    <w:next w:val="BJMCAbstractandKeywords"/>
    <w:qFormat/>
    <w:rsid w:val="0064130C"/>
    <w:pPr>
      <w:spacing w:before="240" w:after="360"/>
      <w:jc w:val="center"/>
    </w:pPr>
    <w:rPr>
      <w:rFonts w:ascii="Courier New" w:hAnsi="Courier New" w:cs="Courier New"/>
      <w:sz w:val="18"/>
      <w:szCs w:val="18"/>
      <w:lang w:val="lv-LV" w:eastAsia="lv-LV"/>
    </w:rPr>
  </w:style>
  <w:style w:type="paragraph" w:customStyle="1" w:styleId="BJMCAbstractandKeywords">
    <w:name w:val="BJMC_Abstract_and_Keywords"/>
    <w:qFormat/>
    <w:rsid w:val="00C90FFC"/>
    <w:pPr>
      <w:spacing w:before="240"/>
      <w:jc w:val="both"/>
    </w:pPr>
    <w:rPr>
      <w:iCs/>
      <w:sz w:val="18"/>
      <w:szCs w:val="18"/>
      <w:lang w:eastAsia="lv-LV"/>
    </w:rPr>
  </w:style>
  <w:style w:type="paragraph" w:customStyle="1" w:styleId="BJMCHeading1">
    <w:name w:val="BJMC_Heading1"/>
    <w:next w:val="BJMCBody1stParagraph"/>
    <w:qFormat/>
    <w:rsid w:val="00664B48"/>
    <w:pPr>
      <w:keepNext/>
      <w:numPr>
        <w:numId w:val="6"/>
      </w:numPr>
      <w:spacing w:before="360"/>
      <w:ind w:left="357" w:hanging="357"/>
    </w:pPr>
    <w:rPr>
      <w:b/>
      <w:sz w:val="26"/>
      <w:szCs w:val="26"/>
      <w:lang w:eastAsia="lv-LV"/>
    </w:rPr>
  </w:style>
  <w:style w:type="paragraph" w:customStyle="1" w:styleId="BJMCBody1stParagraph">
    <w:name w:val="BJMC_Body1stParagraph"/>
    <w:next w:val="BJMCBody"/>
    <w:qFormat/>
    <w:rsid w:val="00C90FFC"/>
    <w:pPr>
      <w:spacing w:before="240"/>
      <w:jc w:val="both"/>
    </w:pPr>
    <w:rPr>
      <w:lang w:eastAsia="lv-LV"/>
    </w:rPr>
  </w:style>
  <w:style w:type="paragraph" w:customStyle="1" w:styleId="BJMCBody">
    <w:name w:val="BJMC_Body"/>
    <w:qFormat/>
    <w:rsid w:val="00C90FFC"/>
    <w:pPr>
      <w:ind w:firstLine="284"/>
      <w:jc w:val="both"/>
    </w:pPr>
    <w:rPr>
      <w:lang w:eastAsia="lv-LV"/>
    </w:rPr>
  </w:style>
  <w:style w:type="paragraph" w:customStyle="1" w:styleId="BJMCHeading2">
    <w:name w:val="BJMC_Heading2"/>
    <w:next w:val="BJMCBody1stParagraph"/>
    <w:qFormat/>
    <w:rsid w:val="00664B48"/>
    <w:pPr>
      <w:keepNext/>
      <w:numPr>
        <w:ilvl w:val="1"/>
        <w:numId w:val="6"/>
      </w:numPr>
      <w:spacing w:before="240"/>
      <w:ind w:left="425" w:hanging="425"/>
      <w:jc w:val="both"/>
    </w:pPr>
    <w:rPr>
      <w:b/>
      <w:sz w:val="22"/>
      <w:szCs w:val="22"/>
      <w:lang w:eastAsia="lv-LV"/>
    </w:rPr>
  </w:style>
  <w:style w:type="paragraph" w:customStyle="1" w:styleId="BJMCPrograms">
    <w:name w:val="BJMC_Programs"/>
    <w:qFormat/>
    <w:rsid w:val="00664B48"/>
    <w:pPr>
      <w:ind w:right="55"/>
    </w:pPr>
    <w:rPr>
      <w:rFonts w:ascii="Courier" w:hAnsi="Courier"/>
      <w:lang w:val="en-US" w:eastAsia="ar-SA"/>
    </w:rPr>
  </w:style>
  <w:style w:type="paragraph" w:customStyle="1" w:styleId="BJMCHeading1withoutNumber">
    <w:name w:val="BJMC_Heading1withoutNumber"/>
    <w:next w:val="BJMCBody1stParagraph"/>
    <w:qFormat/>
    <w:rsid w:val="00664B48"/>
    <w:pPr>
      <w:spacing w:before="240"/>
      <w:jc w:val="both"/>
    </w:pPr>
    <w:rPr>
      <w:b/>
      <w:iCs/>
      <w:sz w:val="26"/>
      <w:szCs w:val="26"/>
      <w:lang w:eastAsia="lv-LV"/>
    </w:rPr>
  </w:style>
  <w:style w:type="paragraph" w:customStyle="1" w:styleId="BJMCBodyReferences">
    <w:name w:val="BJMC_BodyReferences"/>
    <w:qFormat/>
    <w:rsid w:val="00664B48"/>
    <w:pPr>
      <w:autoSpaceDE w:val="0"/>
      <w:autoSpaceDN w:val="0"/>
      <w:adjustRightInd w:val="0"/>
      <w:ind w:left="426" w:hanging="426"/>
      <w:jc w:val="both"/>
    </w:pPr>
    <w:rPr>
      <w:rFonts w:ascii="NimbusRomNo9L-Regu" w:hAnsi="NimbusRomNo9L-Regu" w:cs="NimbusRomNo9L-Regu"/>
      <w:sz w:val="18"/>
      <w:szCs w:val="18"/>
      <w:lang w:val="lv-LV" w:eastAsia="lv-LV"/>
    </w:rPr>
  </w:style>
  <w:style w:type="paragraph" w:customStyle="1" w:styleId="BJMCHeadingReferences">
    <w:name w:val="BJMC_HeadingReferences"/>
    <w:basedOn w:val="Normal"/>
    <w:next w:val="BJMCBodyReferences"/>
    <w:qFormat/>
    <w:rsid w:val="003A5295"/>
    <w:pPr>
      <w:autoSpaceDE w:val="0"/>
      <w:autoSpaceDN w:val="0"/>
      <w:adjustRightInd w:val="0"/>
      <w:spacing w:before="240" w:after="240"/>
    </w:pPr>
    <w:rPr>
      <w:b/>
      <w:sz w:val="26"/>
      <w:szCs w:val="26"/>
      <w:lang w:val="lv-LV"/>
    </w:rPr>
  </w:style>
  <w:style w:type="paragraph" w:customStyle="1" w:styleId="BJMCReceived">
    <w:name w:val="BJMC_Received"/>
    <w:qFormat/>
    <w:rsid w:val="003A5295"/>
    <w:pPr>
      <w:spacing w:before="240"/>
    </w:pPr>
    <w:rPr>
      <w:sz w:val="18"/>
      <w:szCs w:val="18"/>
      <w:lang w:val="lv-LV" w:eastAsia="lv-LV"/>
    </w:rPr>
  </w:style>
  <w:style w:type="character" w:customStyle="1" w:styleId="BJMCWebLinks">
    <w:name w:val="BJMC_WebLinks"/>
    <w:uiPriority w:val="1"/>
    <w:qFormat/>
    <w:rsid w:val="00D87652"/>
    <w:rPr>
      <w:rFonts w:ascii="Courier New" w:hAnsi="Courier New"/>
      <w:i/>
      <w:sz w:val="20"/>
      <w:lang w:val="lv-LV"/>
    </w:rPr>
  </w:style>
  <w:style w:type="character" w:customStyle="1" w:styleId="Heading1Char">
    <w:name w:val="Heading 1 Char"/>
    <w:basedOn w:val="DefaultParagraphFont"/>
    <w:link w:val="Heading1"/>
    <w:rsid w:val="00BC3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lv-LV"/>
    </w:rPr>
  </w:style>
  <w:style w:type="table" w:styleId="TableGrid">
    <w:name w:val="Table Grid"/>
    <w:basedOn w:val="TableNormal"/>
    <w:rsid w:val="00F31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lv-LV"/>
    </w:rPr>
  </w:style>
  <w:style w:type="paragraph" w:styleId="Heading1">
    <w:name w:val="heading 1"/>
    <w:basedOn w:val="Normal"/>
    <w:next w:val="Normal"/>
    <w:link w:val="Heading1Char"/>
    <w:qFormat/>
    <w:rsid w:val="00BC3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5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C54E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6C54E1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6C54E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6C54E1"/>
    <w:rPr>
      <w:sz w:val="24"/>
      <w:szCs w:val="24"/>
      <w:lang w:val="en-GB"/>
    </w:rPr>
  </w:style>
  <w:style w:type="paragraph" w:customStyle="1" w:styleId="HeaderEven">
    <w:name w:val="Header Even"/>
    <w:basedOn w:val="NoSpacing"/>
    <w:qFormat/>
    <w:rsid w:val="006C54E1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C54E1"/>
    <w:rPr>
      <w:sz w:val="24"/>
      <w:szCs w:val="24"/>
      <w:lang w:eastAsia="lv-LV"/>
    </w:rPr>
  </w:style>
  <w:style w:type="paragraph" w:styleId="BalloonText">
    <w:name w:val="Balloon Text"/>
    <w:basedOn w:val="Normal"/>
    <w:link w:val="BalloonTextChar"/>
    <w:rsid w:val="006C5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54E1"/>
    <w:rPr>
      <w:rFonts w:ascii="Tahoma" w:hAnsi="Tahoma" w:cs="Tahoma"/>
      <w:sz w:val="16"/>
      <w:szCs w:val="16"/>
      <w:lang w:val="en-GB"/>
    </w:rPr>
  </w:style>
  <w:style w:type="paragraph" w:customStyle="1" w:styleId="figurelegend">
    <w:name w:val="figure legend"/>
    <w:basedOn w:val="Normal"/>
    <w:next w:val="Normal"/>
    <w:rsid w:val="00E55B47"/>
    <w:pPr>
      <w:keepNext/>
      <w:keepLines/>
      <w:suppressAutoHyphens/>
      <w:spacing w:before="120" w:after="240"/>
      <w:jc w:val="both"/>
    </w:pPr>
    <w:rPr>
      <w:rFonts w:ascii="Times" w:hAnsi="Times"/>
      <w:sz w:val="18"/>
      <w:szCs w:val="20"/>
      <w:lang w:val="en-US" w:eastAsia="ar-SA"/>
    </w:rPr>
  </w:style>
  <w:style w:type="paragraph" w:customStyle="1" w:styleId="programcode">
    <w:name w:val="programcode"/>
    <w:basedOn w:val="Normal"/>
    <w:rsid w:val="00E55B47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uppressAutoHyphens/>
      <w:spacing w:before="120" w:after="120"/>
      <w:ind w:left="227"/>
    </w:pPr>
    <w:rPr>
      <w:rFonts w:ascii="Courier" w:hAnsi="Courier"/>
      <w:sz w:val="20"/>
      <w:szCs w:val="20"/>
      <w:lang w:val="en-US" w:eastAsia="ar-SA"/>
    </w:rPr>
  </w:style>
  <w:style w:type="paragraph" w:customStyle="1" w:styleId="tabletitle">
    <w:name w:val="table title"/>
    <w:basedOn w:val="Normal"/>
    <w:next w:val="Normal"/>
    <w:rsid w:val="00E55B47"/>
    <w:pPr>
      <w:keepNext/>
      <w:keepLines/>
      <w:suppressAutoHyphens/>
      <w:spacing w:before="240" w:after="120"/>
      <w:jc w:val="both"/>
    </w:pPr>
    <w:rPr>
      <w:rFonts w:ascii="Times" w:hAnsi="Times"/>
      <w:sz w:val="18"/>
      <w:szCs w:val="20"/>
      <w:lang w:val="de-DE" w:eastAsia="ar-SA"/>
    </w:rPr>
  </w:style>
  <w:style w:type="paragraph" w:styleId="ListParagraph">
    <w:name w:val="List Paragraph"/>
    <w:basedOn w:val="Normal"/>
    <w:uiPriority w:val="34"/>
    <w:qFormat/>
    <w:rsid w:val="00AD72A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D18EF"/>
    <w:pPr>
      <w:spacing w:after="200"/>
    </w:pPr>
    <w:rPr>
      <w:bCs/>
      <w:sz w:val="18"/>
      <w:szCs w:val="18"/>
    </w:rPr>
  </w:style>
  <w:style w:type="paragraph" w:customStyle="1" w:styleId="BJMCHeader">
    <w:name w:val="BJMC_Header"/>
    <w:qFormat/>
    <w:rsid w:val="00836E7D"/>
    <w:pPr>
      <w:spacing w:after="240"/>
    </w:pPr>
    <w:rPr>
      <w:sz w:val="18"/>
      <w:szCs w:val="18"/>
      <w:lang w:val="lv-LV" w:eastAsia="lv-LV"/>
    </w:rPr>
  </w:style>
  <w:style w:type="paragraph" w:customStyle="1" w:styleId="BJMCTitle">
    <w:name w:val="BJMC_Title"/>
    <w:next w:val="BJMCAuthors"/>
    <w:qFormat/>
    <w:rsid w:val="0064130C"/>
    <w:pPr>
      <w:spacing w:before="720" w:after="360"/>
      <w:jc w:val="center"/>
    </w:pPr>
    <w:rPr>
      <w:sz w:val="34"/>
      <w:szCs w:val="34"/>
      <w:lang w:val="lv-LV" w:eastAsia="lv-LV"/>
    </w:rPr>
  </w:style>
  <w:style w:type="paragraph" w:customStyle="1" w:styleId="BJMCAuthors">
    <w:name w:val="BJMC_Authors"/>
    <w:next w:val="BJMCAddress"/>
    <w:qFormat/>
    <w:rsid w:val="0064130C"/>
    <w:pPr>
      <w:spacing w:after="120"/>
      <w:jc w:val="center"/>
    </w:pPr>
    <w:rPr>
      <w:sz w:val="24"/>
      <w:szCs w:val="24"/>
      <w:lang w:val="lv-LV" w:eastAsia="lv-LV"/>
    </w:rPr>
  </w:style>
  <w:style w:type="paragraph" w:customStyle="1" w:styleId="BJMCAddress">
    <w:name w:val="BJMC_Address"/>
    <w:qFormat/>
    <w:rsid w:val="0064130C"/>
    <w:pPr>
      <w:jc w:val="center"/>
    </w:pPr>
    <w:rPr>
      <w:sz w:val="18"/>
      <w:szCs w:val="18"/>
      <w:lang w:val="lv-LV" w:eastAsia="lv-LV"/>
    </w:rPr>
  </w:style>
  <w:style w:type="paragraph" w:customStyle="1" w:styleId="BJMCemail">
    <w:name w:val="BJMC_email"/>
    <w:next w:val="BJMCAbstractandKeywords"/>
    <w:qFormat/>
    <w:rsid w:val="0064130C"/>
    <w:pPr>
      <w:spacing w:before="240" w:after="360"/>
      <w:jc w:val="center"/>
    </w:pPr>
    <w:rPr>
      <w:rFonts w:ascii="Courier New" w:hAnsi="Courier New" w:cs="Courier New"/>
      <w:sz w:val="18"/>
      <w:szCs w:val="18"/>
      <w:lang w:val="lv-LV" w:eastAsia="lv-LV"/>
    </w:rPr>
  </w:style>
  <w:style w:type="paragraph" w:customStyle="1" w:styleId="BJMCAbstractandKeywords">
    <w:name w:val="BJMC_Abstract_and_Keywords"/>
    <w:qFormat/>
    <w:rsid w:val="00C90FFC"/>
    <w:pPr>
      <w:spacing w:before="240"/>
      <w:jc w:val="both"/>
    </w:pPr>
    <w:rPr>
      <w:iCs/>
      <w:sz w:val="18"/>
      <w:szCs w:val="18"/>
      <w:lang w:eastAsia="lv-LV"/>
    </w:rPr>
  </w:style>
  <w:style w:type="paragraph" w:customStyle="1" w:styleId="BJMCHeading1">
    <w:name w:val="BJMC_Heading1"/>
    <w:next w:val="BJMCBody1stParagraph"/>
    <w:qFormat/>
    <w:rsid w:val="00664B48"/>
    <w:pPr>
      <w:keepNext/>
      <w:numPr>
        <w:numId w:val="6"/>
      </w:numPr>
      <w:spacing w:before="360"/>
      <w:ind w:left="357" w:hanging="357"/>
    </w:pPr>
    <w:rPr>
      <w:b/>
      <w:sz w:val="26"/>
      <w:szCs w:val="26"/>
      <w:lang w:eastAsia="lv-LV"/>
    </w:rPr>
  </w:style>
  <w:style w:type="paragraph" w:customStyle="1" w:styleId="BJMCBody1stParagraph">
    <w:name w:val="BJMC_Body1stParagraph"/>
    <w:next w:val="BJMCBody"/>
    <w:qFormat/>
    <w:rsid w:val="00C90FFC"/>
    <w:pPr>
      <w:spacing w:before="240"/>
      <w:jc w:val="both"/>
    </w:pPr>
    <w:rPr>
      <w:lang w:eastAsia="lv-LV"/>
    </w:rPr>
  </w:style>
  <w:style w:type="paragraph" w:customStyle="1" w:styleId="BJMCBody">
    <w:name w:val="BJMC_Body"/>
    <w:qFormat/>
    <w:rsid w:val="00C90FFC"/>
    <w:pPr>
      <w:ind w:firstLine="284"/>
      <w:jc w:val="both"/>
    </w:pPr>
    <w:rPr>
      <w:lang w:eastAsia="lv-LV"/>
    </w:rPr>
  </w:style>
  <w:style w:type="paragraph" w:customStyle="1" w:styleId="BJMCHeading2">
    <w:name w:val="BJMC_Heading2"/>
    <w:next w:val="BJMCBody1stParagraph"/>
    <w:qFormat/>
    <w:rsid w:val="00664B48"/>
    <w:pPr>
      <w:keepNext/>
      <w:numPr>
        <w:ilvl w:val="1"/>
        <w:numId w:val="6"/>
      </w:numPr>
      <w:spacing w:before="240"/>
      <w:ind w:left="425" w:hanging="425"/>
      <w:jc w:val="both"/>
    </w:pPr>
    <w:rPr>
      <w:b/>
      <w:sz w:val="22"/>
      <w:szCs w:val="22"/>
      <w:lang w:eastAsia="lv-LV"/>
    </w:rPr>
  </w:style>
  <w:style w:type="paragraph" w:customStyle="1" w:styleId="BJMCPrograms">
    <w:name w:val="BJMC_Programs"/>
    <w:qFormat/>
    <w:rsid w:val="00664B48"/>
    <w:pPr>
      <w:ind w:right="55"/>
    </w:pPr>
    <w:rPr>
      <w:rFonts w:ascii="Courier" w:hAnsi="Courier"/>
      <w:lang w:val="en-US" w:eastAsia="ar-SA"/>
    </w:rPr>
  </w:style>
  <w:style w:type="paragraph" w:customStyle="1" w:styleId="BJMCHeading1withoutNumber">
    <w:name w:val="BJMC_Heading1withoutNumber"/>
    <w:next w:val="BJMCBody1stParagraph"/>
    <w:qFormat/>
    <w:rsid w:val="00664B48"/>
    <w:pPr>
      <w:spacing w:before="240"/>
      <w:jc w:val="both"/>
    </w:pPr>
    <w:rPr>
      <w:b/>
      <w:iCs/>
      <w:sz w:val="26"/>
      <w:szCs w:val="26"/>
      <w:lang w:eastAsia="lv-LV"/>
    </w:rPr>
  </w:style>
  <w:style w:type="paragraph" w:customStyle="1" w:styleId="BJMCBodyReferences">
    <w:name w:val="BJMC_BodyReferences"/>
    <w:qFormat/>
    <w:rsid w:val="00664B48"/>
    <w:pPr>
      <w:autoSpaceDE w:val="0"/>
      <w:autoSpaceDN w:val="0"/>
      <w:adjustRightInd w:val="0"/>
      <w:ind w:left="426" w:hanging="426"/>
      <w:jc w:val="both"/>
    </w:pPr>
    <w:rPr>
      <w:rFonts w:ascii="NimbusRomNo9L-Regu" w:hAnsi="NimbusRomNo9L-Regu" w:cs="NimbusRomNo9L-Regu"/>
      <w:sz w:val="18"/>
      <w:szCs w:val="18"/>
      <w:lang w:val="lv-LV" w:eastAsia="lv-LV"/>
    </w:rPr>
  </w:style>
  <w:style w:type="paragraph" w:customStyle="1" w:styleId="BJMCHeadingReferences">
    <w:name w:val="BJMC_HeadingReferences"/>
    <w:basedOn w:val="Normal"/>
    <w:next w:val="BJMCBodyReferences"/>
    <w:qFormat/>
    <w:rsid w:val="003A5295"/>
    <w:pPr>
      <w:autoSpaceDE w:val="0"/>
      <w:autoSpaceDN w:val="0"/>
      <w:adjustRightInd w:val="0"/>
      <w:spacing w:before="240" w:after="240"/>
    </w:pPr>
    <w:rPr>
      <w:b/>
      <w:sz w:val="26"/>
      <w:szCs w:val="26"/>
      <w:lang w:val="lv-LV"/>
    </w:rPr>
  </w:style>
  <w:style w:type="paragraph" w:customStyle="1" w:styleId="BJMCReceived">
    <w:name w:val="BJMC_Received"/>
    <w:qFormat/>
    <w:rsid w:val="003A5295"/>
    <w:pPr>
      <w:spacing w:before="240"/>
    </w:pPr>
    <w:rPr>
      <w:sz w:val="18"/>
      <w:szCs w:val="18"/>
      <w:lang w:val="lv-LV" w:eastAsia="lv-LV"/>
    </w:rPr>
  </w:style>
  <w:style w:type="character" w:customStyle="1" w:styleId="BJMCWebLinks">
    <w:name w:val="BJMC_WebLinks"/>
    <w:uiPriority w:val="1"/>
    <w:qFormat/>
    <w:rsid w:val="00D87652"/>
    <w:rPr>
      <w:rFonts w:ascii="Courier New" w:hAnsi="Courier New"/>
      <w:i/>
      <w:sz w:val="20"/>
      <w:lang w:val="lv-LV"/>
    </w:rPr>
  </w:style>
  <w:style w:type="character" w:customStyle="1" w:styleId="Heading1Char">
    <w:name w:val="Heading 1 Char"/>
    <w:basedOn w:val="DefaultParagraphFont"/>
    <w:link w:val="Heading1"/>
    <w:rsid w:val="00BC3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lv-LV"/>
    </w:rPr>
  </w:style>
  <w:style w:type="table" w:styleId="TableGrid">
    <w:name w:val="Table Grid"/>
    <w:basedOn w:val="TableNormal"/>
    <w:rsid w:val="00F31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632">
          <w:marLeft w:val="375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8595">
                  <w:marLeft w:val="25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7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ogdan:Downloads:Artic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D3CFA-B8CD-EC41-9B56-9F9131A2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ArticleTemplate.dot</Template>
  <TotalTime>1</TotalTime>
  <Pages>1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Baltic Journal of Modern Computing, 2013, Vol.1, No.1</vt:lpstr>
    </vt:vector>
  </TitlesOfParts>
  <Company>LU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Baltic Journal of Modern Computing, 2013, Vol.1, No.1</dc:title>
  <dc:subject/>
  <dc:creator>Bogdan Babych</dc:creator>
  <cp:keywords/>
  <dc:description/>
  <cp:lastModifiedBy>Bogdan Babych</cp:lastModifiedBy>
  <cp:revision>3</cp:revision>
  <cp:lastPrinted>2013-05-13T15:09:00Z</cp:lastPrinted>
  <dcterms:created xsi:type="dcterms:W3CDTF">2016-03-27T18:39:00Z</dcterms:created>
  <dcterms:modified xsi:type="dcterms:W3CDTF">2016-03-27T18:40:00Z</dcterms:modified>
</cp:coreProperties>
</file>